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6081CE25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>[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6BAA7" w14:textId="77777777" w:rsidR="00C67BC6" w:rsidRDefault="00C67BC6" w:rsidP="00C67BC6">
            <w:pPr>
              <w:rPr>
                <w:rFonts w:ascii="Arial Narrow" w:hAnsi="Arial Narrow" w:cs="Tahoma"/>
                <w:sz w:val="36"/>
              </w:rPr>
            </w:pPr>
            <w:r w:rsidRPr="00F172AD">
              <w:rPr>
                <w:rFonts w:ascii="Arial Narrow" w:hAnsi="Arial Narrow" w:cs="Tahoma"/>
                <w:sz w:val="36"/>
              </w:rPr>
              <w:t xml:space="preserve">COMP7084 </w:t>
            </w:r>
          </w:p>
          <w:p w14:paraId="36656A16" w14:textId="1C1A8A42" w:rsidR="000035F9" w:rsidRPr="00876A58" w:rsidRDefault="00C67BC6" w:rsidP="00C67BC6">
            <w:pPr>
              <w:rPr>
                <w:rFonts w:ascii="Arial Narrow" w:hAnsi="Arial Narrow" w:cs="Tahoma"/>
                <w:sz w:val="36"/>
                <w:lang w:val="id-ID"/>
              </w:rPr>
            </w:pPr>
            <w:r w:rsidRPr="00F172AD">
              <w:rPr>
                <w:rFonts w:ascii="Arial Narrow" w:hAnsi="Arial Narrow" w:cs="Tahoma"/>
                <w:sz w:val="36"/>
              </w:rPr>
              <w:t>Multimedia Systems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2CE54886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[</w:t>
            </w:r>
            <w:r w:rsidRPr="00C67BC6">
              <w:rPr>
                <w:rFonts w:ascii="Arial" w:hAnsi="Arial" w:cs="Arial"/>
                <w:iCs/>
                <w:strike/>
                <w:sz w:val="20"/>
                <w:szCs w:val="20"/>
              </w:rPr>
              <w:t>Odd</w:t>
            </w:r>
            <w:r>
              <w:rPr>
                <w:rFonts w:ascii="Arial" w:hAnsi="Arial" w:cs="Arial"/>
                <w:iCs/>
                <w:sz w:val="20"/>
                <w:szCs w:val="20"/>
              </w:rPr>
              <w:t xml:space="preserve"> / Even / </w:t>
            </w:r>
            <w:r w:rsidR="000035F9" w:rsidRPr="00C67BC6">
              <w:rPr>
                <w:rFonts w:ascii="Arial" w:hAnsi="Arial" w:cs="Arial"/>
                <w:iCs/>
                <w:strike/>
                <w:sz w:val="20"/>
                <w:szCs w:val="20"/>
              </w:rPr>
              <w:t>Compac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>t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C67BC6">
              <w:rPr>
                <w:rFonts w:ascii="Arial" w:hAnsi="Arial" w:cs="Arial"/>
                <w:iCs/>
                <w:sz w:val="20"/>
                <w:szCs w:val="20"/>
              </w:rPr>
              <w:t>2020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C67BC6">
              <w:rPr>
                <w:rFonts w:ascii="Arial" w:hAnsi="Arial" w:cs="Arial"/>
                <w:iCs/>
                <w:sz w:val="20"/>
                <w:szCs w:val="20"/>
              </w:rPr>
              <w:t>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4A26B1C2" w:rsidR="009F37DD" w:rsidRPr="00740F48" w:rsidRDefault="00C67BC6" w:rsidP="002F11B8">
      <w:pPr>
        <w:spacing w:line="360" w:lineRule="auto"/>
        <w:ind w:firstLine="360"/>
        <w:rPr>
          <w:sz w:val="28"/>
          <w:szCs w:val="28"/>
        </w:rPr>
      </w:pPr>
      <w:r>
        <w:t>YU GI TOH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6339F399" w:rsidR="00740F48" w:rsidRPr="009F37DD" w:rsidRDefault="008477EF" w:rsidP="008477EF">
      <w:pPr>
        <w:spacing w:line="360" w:lineRule="auto"/>
        <w:ind w:firstLine="360"/>
        <w:jc w:val="both"/>
      </w:pPr>
      <w:proofErr w:type="spellStart"/>
      <w:r>
        <w:t>Projek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r w:rsidRPr="008477EF">
        <w:t xml:space="preserve">Patricia </w:t>
      </w:r>
      <w:proofErr w:type="spellStart"/>
      <w:r w:rsidRPr="008477EF">
        <w:t>Citranegara</w:t>
      </w:r>
      <w:proofErr w:type="spellEnd"/>
      <w:r w:rsidRPr="008477EF">
        <w:t xml:space="preserve"> Kusuma</w:t>
      </w:r>
      <w:r>
        <w:t xml:space="preserve">, </w:t>
      </w:r>
      <w:r w:rsidRPr="008477EF">
        <w:t xml:space="preserve">Andrew Dharma </w:t>
      </w:r>
      <w:proofErr w:type="spellStart"/>
      <w:r w:rsidRPr="008477EF">
        <w:t>Saputra</w:t>
      </w:r>
      <w:proofErr w:type="spellEnd"/>
      <w:r>
        <w:t xml:space="preserve">, </w:t>
      </w:r>
      <w:proofErr w:type="spellStart"/>
      <w:r w:rsidRPr="008477EF">
        <w:t>Vincentius</w:t>
      </w:r>
      <w:proofErr w:type="spellEnd"/>
      <w:r w:rsidRPr="008477EF">
        <w:t xml:space="preserve"> </w:t>
      </w:r>
      <w:proofErr w:type="spellStart"/>
      <w:r w:rsidRPr="008477EF">
        <w:t>Yanrie</w:t>
      </w:r>
      <w:proofErr w:type="spellEnd"/>
      <w:r>
        <w:t xml:space="preserve">, dan </w:t>
      </w:r>
      <w:proofErr w:type="spellStart"/>
      <w:r w:rsidRPr="008477EF">
        <w:t>Andrean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kebutuhan</w:t>
      </w:r>
      <w:proofErr w:type="spellEnd"/>
      <w:r>
        <w:t xml:space="preserve"> / </w:t>
      </w:r>
      <w:r w:rsidRPr="008477EF">
        <w:rPr>
          <w:i/>
          <w:iCs/>
        </w:rPr>
        <w:t>requirement</w:t>
      </w:r>
      <w:r>
        <w:t xml:space="preserve"> </w:t>
      </w:r>
      <w:r w:rsidRPr="008477EF">
        <w:t>yang</w:t>
      </w:r>
      <w:r>
        <w:t xml:space="preserve"> </w:t>
      </w:r>
      <w:proofErr w:type="spellStart"/>
      <w:r>
        <w:t>diberikan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Adobe Animate 2020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Adobe Photoshop 2021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/ </w:t>
      </w:r>
      <w:proofErr w:type="spellStart"/>
      <w:r>
        <w:t>gambar</w:t>
      </w:r>
      <w:proofErr w:type="spellEnd"/>
      <w:r>
        <w:t xml:space="preserve"> / </w:t>
      </w:r>
      <w:r>
        <w:rPr>
          <w:i/>
          <w:iCs/>
        </w:rPr>
        <w:t>image</w:t>
      </w:r>
      <w:r>
        <w:t xml:space="preserve">, Discord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dan Google Chrome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. </w:t>
      </w:r>
      <w:proofErr w:type="spellStart"/>
      <w:r>
        <w:t>Aset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internet yang </w:t>
      </w:r>
      <w:proofErr w:type="spellStart"/>
      <w:r>
        <w:t>referensinya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dicantumkan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>.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7D4F41CF" w14:textId="7A3BC99B" w:rsidR="00B2372A" w:rsidRPr="00682E72" w:rsidRDefault="00B2372A" w:rsidP="002F11B8">
      <w:pPr>
        <w:pStyle w:val="ListParagraph"/>
        <w:numPr>
          <w:ilvl w:val="0"/>
          <w:numId w:val="20"/>
        </w:numPr>
        <w:spacing w:line="360" w:lineRule="auto"/>
      </w:pPr>
      <w:r w:rsidRPr="00682E72">
        <w:rPr>
          <w:lang w:val="id-ID"/>
        </w:rPr>
        <w:t>REPORT / PRINT SCREEN &amp; DESCRIPTION</w:t>
      </w:r>
    </w:p>
    <w:p w14:paraId="2D981F08" w14:textId="465393A6" w:rsidR="00480A6D" w:rsidRDefault="00480A6D" w:rsidP="00480A6D">
      <w:pPr>
        <w:pStyle w:val="ListParagraph"/>
        <w:spacing w:line="360" w:lineRule="auto"/>
      </w:pPr>
      <w:r w:rsidRPr="00480A6D">
        <w:rPr>
          <w:noProof/>
        </w:rPr>
        <w:drawing>
          <wp:inline distT="0" distB="0" distL="0" distR="0" wp14:anchorId="63255F14" wp14:editId="75AF3910">
            <wp:extent cx="4543172" cy="25556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373" cy="25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18D4" w14:textId="576CCB47" w:rsidR="00480A6D" w:rsidRPr="00480A6D" w:rsidRDefault="00480A6D" w:rsidP="00480A6D">
      <w:pPr>
        <w:pStyle w:val="ListParagraph"/>
        <w:spacing w:line="360" w:lineRule="auto"/>
      </w:pPr>
      <w:r>
        <w:t>Pada timeline 1-</w:t>
      </w:r>
      <w:r w:rsidR="00025551">
        <w:t>24</w:t>
      </w:r>
      <w:r>
        <w:t xml:space="preserve"> s </w:t>
      </w:r>
      <w:proofErr w:type="spellStart"/>
      <w:r>
        <w:t>terdapat</w:t>
      </w:r>
      <w:proofErr w:type="spellEnd"/>
      <w:r>
        <w:t xml:space="preserve"> virtual </w:t>
      </w:r>
      <w:proofErr w:type="spellStart"/>
      <w:r>
        <w:t>kamera</w:t>
      </w:r>
      <w:proofErr w:type="spellEnd"/>
      <w:r>
        <w:t xml:space="preserve"> dan background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</w:p>
    <w:p w14:paraId="62B239BD" w14:textId="6AD51A72" w:rsidR="00B2372A" w:rsidRPr="00480A6D" w:rsidRDefault="00B2372A" w:rsidP="002F11B8">
      <w:pPr>
        <w:pStyle w:val="ListParagraph"/>
        <w:numPr>
          <w:ilvl w:val="0"/>
          <w:numId w:val="20"/>
        </w:numPr>
        <w:spacing w:line="360" w:lineRule="auto"/>
      </w:pPr>
      <w:r w:rsidRPr="00682E72">
        <w:rPr>
          <w:lang w:val="id-ID"/>
        </w:rPr>
        <w:t>REPORT / PRINT SCREEN &amp; DESCRIPTION</w:t>
      </w:r>
    </w:p>
    <w:p w14:paraId="0C64794F" w14:textId="68E1E68B" w:rsidR="00480A6D" w:rsidRPr="00682E72" w:rsidRDefault="00025551" w:rsidP="00480A6D">
      <w:pPr>
        <w:pStyle w:val="ListParagraph"/>
        <w:spacing w:line="360" w:lineRule="auto"/>
      </w:pPr>
      <w:r w:rsidRPr="00025551">
        <w:rPr>
          <w:noProof/>
        </w:rPr>
        <w:lastRenderedPageBreak/>
        <w:drawing>
          <wp:inline distT="0" distB="0" distL="0" distR="0" wp14:anchorId="3D564541" wp14:editId="31A14D0B">
            <wp:extent cx="4191000" cy="23575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0731" cy="236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793F" w14:textId="2F4298C9" w:rsidR="00480A6D" w:rsidRDefault="00480A6D" w:rsidP="00480A6D">
      <w:pPr>
        <w:pStyle w:val="ListParagraph"/>
        <w:spacing w:line="360" w:lineRule="auto"/>
      </w:pPr>
      <w:proofErr w:type="spellStart"/>
      <w:r>
        <w:t>Kemudian</w:t>
      </w:r>
      <w:proofErr w:type="spellEnd"/>
      <w:r>
        <w:t xml:space="preserve"> pada timeline 25-48 </w:t>
      </w:r>
      <w:proofErr w:type="spellStart"/>
      <w:r>
        <w:t>terdapat</w:t>
      </w:r>
      <w:proofErr w:type="spellEnd"/>
      <w:r>
        <w:t xml:space="preserve"> classic tween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button dan </w:t>
      </w:r>
      <w:r>
        <w:rPr>
          <w:rStyle w:val="longtext"/>
        </w:rPr>
        <w:t xml:space="preserve">guide yang </w:t>
      </w:r>
      <w:proofErr w:type="spellStart"/>
      <w:r>
        <w:rPr>
          <w:rStyle w:val="longtext"/>
        </w:rPr>
        <w:t>meninta</w:t>
      </w:r>
      <w:proofErr w:type="spellEnd"/>
      <w:r>
        <w:rPr>
          <w:rStyle w:val="longtext"/>
        </w:rPr>
        <w:t xml:space="preserve"> user </w:t>
      </w:r>
      <w:proofErr w:type="spellStart"/>
      <w:r>
        <w:rPr>
          <w:rStyle w:val="longtext"/>
        </w:rPr>
        <w:t>untuk</w:t>
      </w:r>
      <w:proofErr w:type="spellEnd"/>
      <w:r>
        <w:rPr>
          <w:rStyle w:val="longtext"/>
        </w:rPr>
        <w:t xml:space="preserve"> </w:t>
      </w:r>
      <w:proofErr w:type="spellStart"/>
      <w:r>
        <w:rPr>
          <w:rStyle w:val="longtext"/>
        </w:rPr>
        <w:t>menekan</w:t>
      </w:r>
      <w:proofErr w:type="spellEnd"/>
      <w:r>
        <w:rPr>
          <w:rStyle w:val="longtext"/>
        </w:rPr>
        <w:t xml:space="preserve"> “Click </w:t>
      </w:r>
      <w:r w:rsidR="00EC0DA9">
        <w:rPr>
          <w:rStyle w:val="longtext"/>
        </w:rPr>
        <w:t xml:space="preserve">here </w:t>
      </w:r>
      <w:r>
        <w:rPr>
          <w:rStyle w:val="longtext"/>
        </w:rPr>
        <w:t xml:space="preserve">to continue” </w:t>
      </w:r>
      <w:proofErr w:type="spellStart"/>
      <w:r>
        <w:rPr>
          <w:rStyle w:val="longtext"/>
        </w:rPr>
        <w:t>untuk</w:t>
      </w:r>
      <w:proofErr w:type="spellEnd"/>
      <w:r>
        <w:rPr>
          <w:rStyle w:val="longtext"/>
        </w:rPr>
        <w:t xml:space="preserve"> </w:t>
      </w:r>
      <w:proofErr w:type="spellStart"/>
      <w:r>
        <w:rPr>
          <w:rStyle w:val="longtext"/>
        </w:rPr>
        <w:t>lanjut</w:t>
      </w:r>
      <w:proofErr w:type="spellEnd"/>
      <w:r>
        <w:rPr>
          <w:rStyle w:val="longtext"/>
        </w:rPr>
        <w:t xml:space="preserve"> </w:t>
      </w:r>
      <w:proofErr w:type="spellStart"/>
      <w:r>
        <w:rPr>
          <w:rStyle w:val="longtext"/>
        </w:rPr>
        <w:t>ke</w:t>
      </w:r>
      <w:proofErr w:type="spellEnd"/>
      <w:r>
        <w:rPr>
          <w:rStyle w:val="longtext"/>
        </w:rPr>
        <w:t xml:space="preserve"> timeline </w:t>
      </w:r>
      <w:proofErr w:type="spellStart"/>
      <w:r>
        <w:rPr>
          <w:rStyle w:val="longtext"/>
        </w:rPr>
        <w:t>selanjutnya</w:t>
      </w:r>
      <w:proofErr w:type="spellEnd"/>
    </w:p>
    <w:p w14:paraId="4530286E" w14:textId="2D0C450B" w:rsidR="00480A6D" w:rsidRPr="00480A6D" w:rsidRDefault="00480A6D" w:rsidP="00480A6D">
      <w:pPr>
        <w:pStyle w:val="ListParagraph"/>
        <w:numPr>
          <w:ilvl w:val="0"/>
          <w:numId w:val="20"/>
        </w:numPr>
        <w:spacing w:line="360" w:lineRule="auto"/>
      </w:pPr>
      <w:r w:rsidRPr="00682E72">
        <w:rPr>
          <w:lang w:val="id-ID"/>
        </w:rPr>
        <w:t>REPORT / PRINT SCREEN &amp; DESCRIPTION</w:t>
      </w:r>
      <w:r w:rsidR="00025551" w:rsidRPr="00025551">
        <w:rPr>
          <w:noProof/>
          <w:lang w:val="id-ID"/>
        </w:rPr>
        <w:drawing>
          <wp:inline distT="0" distB="0" distL="0" distR="0" wp14:anchorId="4AC17F14" wp14:editId="3A45F208">
            <wp:extent cx="5028918" cy="282892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4269" cy="28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E294" w14:textId="675BF1B8" w:rsidR="00480A6D" w:rsidRDefault="00480A6D" w:rsidP="00480A6D">
      <w:pPr>
        <w:pStyle w:val="ListParagraph"/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button continue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2 classic tween dan 2 shape tween </w:t>
      </w:r>
      <w:proofErr w:type="spellStart"/>
      <w:r>
        <w:t>sbg</w:t>
      </w:r>
      <w:proofErr w:type="spellEnd"/>
      <w:r>
        <w:t xml:space="preserve"> </w:t>
      </w:r>
      <w:proofErr w:type="spellStart"/>
      <w:r>
        <w:t>aniamasi</w:t>
      </w:r>
      <w:proofErr w:type="spellEnd"/>
      <w:r>
        <w:t xml:space="preserve">. Anak </w:t>
      </w:r>
      <w:proofErr w:type="spellStart"/>
      <w:r>
        <w:t>panah</w:t>
      </w:r>
      <w:proofErr w:type="spellEnd"/>
      <w:r>
        <w:t xml:space="preserve"> (</w:t>
      </w:r>
      <w:proofErr w:type="spellStart"/>
      <w:r>
        <w:t>menggunakan</w:t>
      </w:r>
      <w:proofErr w:type="spellEnd"/>
      <w:r>
        <w:t xml:space="preserve"> movie clip) </w:t>
      </w:r>
      <w:proofErr w:type="spellStart"/>
      <w:r>
        <w:t>sebagai</w:t>
      </w:r>
      <w:proofErr w:type="spellEnd"/>
      <w:r>
        <w:t xml:space="preserve"> guide </w:t>
      </w:r>
      <w:proofErr w:type="spellStart"/>
      <w:r>
        <w:t>bagi</w:t>
      </w:r>
      <w:proofErr w:type="spellEnd"/>
      <w:r>
        <w:t xml:space="preserve"> user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melajutkan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frame </w:t>
      </w:r>
      <w:proofErr w:type="spellStart"/>
      <w:r>
        <w:t>berikutnya</w:t>
      </w:r>
      <w:proofErr w:type="spellEnd"/>
      <w:r>
        <w:t xml:space="preserve">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pause, Ketika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menyalakan</w:t>
      </w:r>
      <w:proofErr w:type="spellEnd"/>
      <w:r>
        <w:t xml:space="preserve"> sound dan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frame </w:t>
      </w:r>
      <w:proofErr w:type="spellStart"/>
      <w:r>
        <w:t>berikutnya</w:t>
      </w:r>
      <w:proofErr w:type="spellEnd"/>
      <w:r>
        <w:t>)</w:t>
      </w:r>
    </w:p>
    <w:p w14:paraId="3215730C" w14:textId="2984FB2B" w:rsidR="00A625BA" w:rsidRPr="00480A6D" w:rsidRDefault="00A625BA" w:rsidP="00A625BA">
      <w:pPr>
        <w:pStyle w:val="ListParagraph"/>
        <w:numPr>
          <w:ilvl w:val="0"/>
          <w:numId w:val="20"/>
        </w:numPr>
        <w:spacing w:line="360" w:lineRule="auto"/>
      </w:pPr>
      <w:r w:rsidRPr="00682E72">
        <w:rPr>
          <w:lang w:val="id-ID"/>
        </w:rPr>
        <w:t>REPORT / PRINT SCREEN &amp; DESCRIPTION</w:t>
      </w:r>
    </w:p>
    <w:p w14:paraId="523ABA99" w14:textId="4D082E77" w:rsidR="00A625BA" w:rsidRDefault="00A625BA" w:rsidP="00A625BA">
      <w:pPr>
        <w:pStyle w:val="ListParagraph"/>
        <w:spacing w:line="360" w:lineRule="auto"/>
      </w:pPr>
      <w:r w:rsidRPr="00A625BA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D1E872E" wp14:editId="7A7D0F87">
            <wp:simplePos x="0" y="0"/>
            <wp:positionH relativeFrom="column">
              <wp:posOffset>455295</wp:posOffset>
            </wp:positionH>
            <wp:positionV relativeFrom="paragraph">
              <wp:posOffset>0</wp:posOffset>
            </wp:positionV>
            <wp:extent cx="4248150" cy="2560955"/>
            <wp:effectExtent l="0" t="0" r="0" b="0"/>
            <wp:wrapTight wrapText="bothSides">
              <wp:wrapPolygon edited="0">
                <wp:start x="0" y="0"/>
                <wp:lineTo x="0" y="21370"/>
                <wp:lineTo x="21503" y="21370"/>
                <wp:lineTo x="2150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FAF78F" w14:textId="0C7DA82D" w:rsidR="00A625BA" w:rsidRDefault="00A625BA" w:rsidP="00A625BA">
      <w:pPr>
        <w:pStyle w:val="ListParagraph"/>
        <w:spacing w:line="360" w:lineRule="auto"/>
      </w:pPr>
      <w:r>
        <w:t xml:space="preserve">Ketika </w:t>
      </w:r>
      <w:proofErr w:type="spellStart"/>
      <w:r>
        <w:t>tombol</w:t>
      </w:r>
      <w:proofErr w:type="spellEnd"/>
      <w:r>
        <w:t xml:space="preserve"> pause di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buah</w:t>
      </w:r>
      <w:proofErr w:type="spellEnd"/>
      <w:r>
        <w:t xml:space="preserve"> motion guide </w:t>
      </w:r>
      <w:proofErr w:type="spellStart"/>
      <w:r>
        <w:t>untuk</w:t>
      </w:r>
      <w:proofErr w:type="spellEnd"/>
      <w:r>
        <w:t xml:space="preserve"> logo dan moto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</w:p>
    <w:p w14:paraId="58562821" w14:textId="5C065ABA" w:rsidR="00A625BA" w:rsidRDefault="00A625BA" w:rsidP="00A625BA">
      <w:pPr>
        <w:pStyle w:val="ListParagraph"/>
        <w:spacing w:line="360" w:lineRule="auto"/>
      </w:pPr>
    </w:p>
    <w:p w14:paraId="7AD368B5" w14:textId="1B64F17A" w:rsidR="00A625BA" w:rsidRDefault="00A625BA" w:rsidP="00A625BA">
      <w:pPr>
        <w:pStyle w:val="ListParagraph"/>
        <w:spacing w:line="360" w:lineRule="auto"/>
      </w:pPr>
    </w:p>
    <w:p w14:paraId="0A908368" w14:textId="77777777" w:rsidR="00A625BA" w:rsidRDefault="00A625BA" w:rsidP="00A625BA">
      <w:pPr>
        <w:pStyle w:val="ListParagraph"/>
        <w:spacing w:line="360" w:lineRule="auto"/>
      </w:pPr>
    </w:p>
    <w:p w14:paraId="6D2B3F91" w14:textId="572846DF" w:rsidR="00480A6D" w:rsidRPr="00480A6D" w:rsidRDefault="00480A6D" w:rsidP="00480A6D">
      <w:pPr>
        <w:pStyle w:val="ListParagraph"/>
        <w:numPr>
          <w:ilvl w:val="0"/>
          <w:numId w:val="20"/>
        </w:numPr>
        <w:spacing w:line="360" w:lineRule="auto"/>
      </w:pPr>
      <w:r w:rsidRPr="00682E72">
        <w:rPr>
          <w:lang w:val="id-ID"/>
        </w:rPr>
        <w:t>REPORT / PRINT SCREEN &amp; DESCRIPTION</w:t>
      </w:r>
    </w:p>
    <w:p w14:paraId="3F33BBFE" w14:textId="12DAD9DF" w:rsidR="00480A6D" w:rsidRDefault="00DB56D4" w:rsidP="00480A6D">
      <w:pPr>
        <w:spacing w:line="360" w:lineRule="auto"/>
        <w:ind w:left="360"/>
      </w:pPr>
      <w:r w:rsidRPr="00DB56D4">
        <w:rPr>
          <w:noProof/>
        </w:rPr>
        <w:drawing>
          <wp:inline distT="0" distB="0" distL="0" distR="0" wp14:anchorId="4D221988" wp14:editId="0B01C652">
            <wp:extent cx="4873898" cy="27432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9066" cy="27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579E" w14:textId="29A17EAE" w:rsidR="00480A6D" w:rsidRPr="00480A6D" w:rsidRDefault="00480A6D" w:rsidP="00480A6D">
      <w:pPr>
        <w:spacing w:line="360" w:lineRule="auto"/>
        <w:ind w:left="360"/>
      </w:pPr>
      <w:r>
        <w:t xml:space="preserve">Pada timeline </w:t>
      </w:r>
      <w:proofErr w:type="spellStart"/>
      <w:r>
        <w:t>ke</w:t>
      </w:r>
      <w:proofErr w:type="spellEnd"/>
      <w:r>
        <w:t xml:space="preserve"> </w:t>
      </w:r>
      <w:r w:rsidR="00A625BA">
        <w:t>96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button menu,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pa</w:t>
      </w:r>
      <w:r w:rsidR="00C0145C">
        <w:t>use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</w:t>
      </w:r>
      <w:r w:rsidR="00C0145C">
        <w:t>a</w:t>
      </w:r>
      <w:r>
        <w:t>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menyalakan</w:t>
      </w:r>
      <w:proofErr w:type="spellEnd"/>
      <w:r>
        <w:t>/</w:t>
      </w:r>
      <w:proofErr w:type="spellStart"/>
      <w:r>
        <w:t>mematika</w:t>
      </w:r>
      <w:proofErr w:type="spellEnd"/>
      <w:r>
        <w:t xml:space="preserve"> music, card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(card </w:t>
      </w:r>
      <w:proofErr w:type="spellStart"/>
      <w:r>
        <w:t>courosel</w:t>
      </w:r>
      <w:proofErr w:type="spellEnd"/>
      <w:r>
        <w:t xml:space="preserve"> dan </w:t>
      </w:r>
      <w:proofErr w:type="spellStart"/>
      <w:r>
        <w:t>penjelas</w:t>
      </w:r>
      <w:r w:rsidR="00C0145C">
        <w:t>a</w:t>
      </w:r>
      <w:r>
        <w:t>n</w:t>
      </w:r>
      <w:proofErr w:type="spellEnd"/>
      <w:r>
        <w:t xml:space="preserve">), how </w:t>
      </w:r>
      <w:r w:rsidR="00430E5E">
        <w:t>play (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vidio</w:t>
      </w:r>
      <w:proofErr w:type="spellEnd"/>
      <w:r>
        <w:t xml:space="preserve">), about us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yu</w:t>
      </w:r>
      <w:proofErr w:type="spellEnd"/>
      <w:r>
        <w:t xml:space="preserve"> git oh, </w:t>
      </w:r>
      <w:proofErr w:type="spellStart"/>
      <w:r>
        <w:t>gambar</w:t>
      </w:r>
      <w:proofErr w:type="spellEnd"/>
      <w:r>
        <w:t xml:space="preserve"> (</w:t>
      </w:r>
      <w:r w:rsidR="00C0145C">
        <w:t xml:space="preserve">button </w:t>
      </w:r>
      <w:r>
        <w:t>)</w:t>
      </w:r>
      <w:r w:rsidR="00C0145C">
        <w:t xml:space="preserve"> yang </w:t>
      </w:r>
      <w:proofErr w:type="spellStart"/>
      <w:r w:rsidR="00C0145C">
        <w:t>berisi</w:t>
      </w:r>
      <w:proofErr w:type="spellEnd"/>
      <w:r w:rsidR="00C0145C">
        <w:t xml:space="preserve"> hyperlink. </w:t>
      </w:r>
      <w:proofErr w:type="spellStart"/>
      <w:r w:rsidR="00C0145C">
        <w:t>Dalam</w:t>
      </w:r>
      <w:proofErr w:type="spellEnd"/>
      <w:r w:rsidR="00C0145C">
        <w:t xml:space="preserve"> page </w:t>
      </w:r>
      <w:proofErr w:type="spellStart"/>
      <w:r w:rsidR="00C0145C">
        <w:t>ini</w:t>
      </w:r>
      <w:proofErr w:type="spellEnd"/>
      <w:r w:rsidR="00C0145C">
        <w:t xml:space="preserve"> juga </w:t>
      </w:r>
      <w:proofErr w:type="spellStart"/>
      <w:r w:rsidR="00C0145C">
        <w:t>terdapat</w:t>
      </w:r>
      <w:proofErr w:type="spellEnd"/>
      <w:r w:rsidR="00C0145C">
        <w:t xml:space="preserve"> masking logo dan movie clip </w:t>
      </w:r>
      <w:proofErr w:type="spellStart"/>
      <w:r w:rsidR="00C0145C">
        <w:t>untuk</w:t>
      </w:r>
      <w:proofErr w:type="spellEnd"/>
      <w:r w:rsidR="00C0145C">
        <w:t xml:space="preserve"> motto.</w:t>
      </w:r>
    </w:p>
    <w:p w14:paraId="57661B3C" w14:textId="3E510FFC" w:rsidR="00480A6D" w:rsidRPr="00480A6D" w:rsidRDefault="00480A6D" w:rsidP="00480A6D">
      <w:pPr>
        <w:pStyle w:val="ListParagraph"/>
        <w:spacing w:line="360" w:lineRule="auto"/>
      </w:pPr>
    </w:p>
    <w:p w14:paraId="2D525407" w14:textId="12BF3C98" w:rsidR="00480A6D" w:rsidRPr="00C0145C" w:rsidRDefault="00480A6D" w:rsidP="00480A6D">
      <w:pPr>
        <w:pStyle w:val="ListParagraph"/>
        <w:numPr>
          <w:ilvl w:val="0"/>
          <w:numId w:val="20"/>
        </w:numPr>
        <w:spacing w:line="360" w:lineRule="auto"/>
      </w:pPr>
      <w:r w:rsidRPr="00682E72">
        <w:rPr>
          <w:lang w:val="id-ID"/>
        </w:rPr>
        <w:lastRenderedPageBreak/>
        <w:t>REPORT / PRINT SCREEN &amp; DESCRIPTION</w:t>
      </w:r>
      <w:r w:rsidR="00DB56D4" w:rsidRPr="00DB56D4">
        <w:rPr>
          <w:noProof/>
        </w:rPr>
        <w:drawing>
          <wp:inline distT="0" distB="0" distL="0" distR="0" wp14:anchorId="4D843EE7" wp14:editId="1586D512">
            <wp:extent cx="5129383" cy="2885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3261" cy="288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AE84" w14:textId="3D119355" w:rsidR="00C0145C" w:rsidRDefault="00C0145C" w:rsidP="00C0145C">
      <w:pPr>
        <w:pStyle w:val="ListParagraph"/>
        <w:spacing w:line="360" w:lineRule="auto"/>
      </w:pPr>
      <w:proofErr w:type="spellStart"/>
      <w:r>
        <w:t>Terdapat</w:t>
      </w:r>
      <w:proofErr w:type="spellEnd"/>
      <w:r>
        <w:t xml:space="preserve"> back button </w:t>
      </w:r>
      <w:proofErr w:type="spellStart"/>
      <w:r>
        <w:t>untuk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menu yang </w:t>
      </w:r>
      <w:proofErr w:type="spellStart"/>
      <w:r>
        <w:t>berisi</w:t>
      </w:r>
      <w:proofErr w:type="spellEnd"/>
      <w:r>
        <w:t xml:space="preserve"> button </w:t>
      </w:r>
      <w:proofErr w:type="spellStart"/>
      <w:r>
        <w:t>button</w:t>
      </w:r>
      <w:proofErr w:type="spellEnd"/>
    </w:p>
    <w:p w14:paraId="664DEC7B" w14:textId="5ADE16DA" w:rsidR="00C0145C" w:rsidRDefault="00C0145C" w:rsidP="00C0145C">
      <w:pPr>
        <w:pStyle w:val="ListParagraph"/>
        <w:spacing w:line="360" w:lineRule="auto"/>
      </w:pPr>
      <w:r>
        <w:t xml:space="preserve">Card </w:t>
      </w:r>
      <w:proofErr w:type="spellStart"/>
      <w:r>
        <w:t>courosel</w:t>
      </w:r>
      <w:proofErr w:type="spellEnd"/>
      <w:r>
        <w:t xml:space="preserve"> masking.</w:t>
      </w:r>
      <w:r w:rsidR="00DB56D4">
        <w:t xml:space="preserve"> Dan </w:t>
      </w:r>
      <w:proofErr w:type="spellStart"/>
      <w:r w:rsidR="00DB56D4">
        <w:t>terdapat</w:t>
      </w:r>
      <w:proofErr w:type="spellEnd"/>
      <w:r w:rsidR="00DB56D4">
        <w:t xml:space="preserve"> back card yang </w:t>
      </w:r>
      <w:proofErr w:type="spellStart"/>
      <w:r w:rsidR="00DB56D4">
        <w:t>merupakan</w:t>
      </w:r>
      <w:proofErr w:type="spellEnd"/>
      <w:r w:rsidR="00DB56D4">
        <w:t xml:space="preserve"> button Ketika </w:t>
      </w:r>
      <w:proofErr w:type="spellStart"/>
      <w:r w:rsidR="00DB56D4">
        <w:t>dipencet</w:t>
      </w:r>
      <w:proofErr w:type="spellEnd"/>
      <w:r w:rsidR="00DB56D4">
        <w:t xml:space="preserve"> </w:t>
      </w:r>
      <w:proofErr w:type="spellStart"/>
      <w:r w:rsidR="00DB56D4">
        <w:t>akan</w:t>
      </w:r>
      <w:proofErr w:type="spellEnd"/>
      <w:r w:rsidR="00DB56D4">
        <w:t xml:space="preserve"> </w:t>
      </w:r>
      <w:proofErr w:type="spellStart"/>
      <w:r w:rsidR="00DB56D4">
        <w:t>menuju</w:t>
      </w:r>
      <w:proofErr w:type="spellEnd"/>
      <w:r w:rsidR="00DB56D4">
        <w:t xml:space="preserve"> </w:t>
      </w:r>
      <w:proofErr w:type="spellStart"/>
      <w:r w:rsidR="00DB56D4">
        <w:t>ke</w:t>
      </w:r>
      <w:proofErr w:type="spellEnd"/>
      <w:r w:rsidR="00DB56D4">
        <w:t xml:space="preserve"> hyperlink </w:t>
      </w:r>
      <w:r w:rsidR="00DB56D4" w:rsidRPr="00DB56D4">
        <w:t>https://www.db.yugioh-card.com/yugiohdb/card_list.action</w:t>
      </w:r>
    </w:p>
    <w:p w14:paraId="47BBA20F" w14:textId="3E11B2FC" w:rsidR="00C0145C" w:rsidRPr="00C0145C" w:rsidRDefault="00C0145C" w:rsidP="00C0145C">
      <w:pPr>
        <w:pStyle w:val="ListParagraph"/>
        <w:spacing w:line="360" w:lineRule="auto"/>
      </w:pPr>
    </w:p>
    <w:p w14:paraId="1D950475" w14:textId="544A035A" w:rsidR="00C0145C" w:rsidRPr="00C0145C" w:rsidRDefault="00C0145C" w:rsidP="00C0145C">
      <w:pPr>
        <w:pStyle w:val="ListParagraph"/>
        <w:numPr>
          <w:ilvl w:val="0"/>
          <w:numId w:val="20"/>
        </w:numPr>
        <w:spacing w:line="360" w:lineRule="auto"/>
      </w:pPr>
      <w:r w:rsidRPr="00682E72">
        <w:rPr>
          <w:lang w:val="id-ID"/>
        </w:rPr>
        <w:t>REPORT / PRINT SCREEN &amp; DESCRIPTION</w:t>
      </w:r>
      <w:r w:rsidR="00DB56D4" w:rsidRPr="00DB56D4">
        <w:rPr>
          <w:noProof/>
        </w:rPr>
        <w:drawing>
          <wp:inline distT="0" distB="0" distL="0" distR="0" wp14:anchorId="373D9906" wp14:editId="26C52443">
            <wp:extent cx="3962400" cy="2228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4087" cy="22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9E28" w14:textId="740CDCFA" w:rsidR="00C0145C" w:rsidRPr="00C0145C" w:rsidRDefault="00C0145C" w:rsidP="00C0145C">
      <w:pPr>
        <w:pStyle w:val="ListParagraph"/>
        <w:spacing w:line="360" w:lineRule="auto"/>
      </w:pPr>
      <w:proofErr w:type="spellStart"/>
      <w:r>
        <w:t>Terdapat</w:t>
      </w:r>
      <w:proofErr w:type="spellEnd"/>
      <w:r>
        <w:t xml:space="preserve"> movie clip pada </w:t>
      </w:r>
      <w:proofErr w:type="spellStart"/>
      <w:r>
        <w:t>bagian</w:t>
      </w:r>
      <w:proofErr w:type="spellEnd"/>
      <w:r>
        <w:t xml:space="preserve"> tulisan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to</w:t>
      </w:r>
      <w:r w:rsidR="00430E5E">
        <w:t>m</w:t>
      </w:r>
      <w:r>
        <w:t>bol</w:t>
      </w:r>
      <w:proofErr w:type="spellEnd"/>
      <w:r>
        <w:t xml:space="preserve"> back, dan </w:t>
      </w:r>
      <w:proofErr w:type="spellStart"/>
      <w:r>
        <w:t>backcard</w:t>
      </w:r>
      <w:proofErr w:type="spellEnd"/>
      <w:r>
        <w:t xml:space="preserve"> masking.</w:t>
      </w:r>
    </w:p>
    <w:p w14:paraId="1A4879B5" w14:textId="4A8C8BD5" w:rsidR="00C0145C" w:rsidRPr="00C0145C" w:rsidRDefault="00C0145C" w:rsidP="00C0145C">
      <w:pPr>
        <w:pStyle w:val="ListParagraph"/>
        <w:numPr>
          <w:ilvl w:val="0"/>
          <w:numId w:val="20"/>
        </w:numPr>
        <w:spacing w:line="360" w:lineRule="auto"/>
      </w:pPr>
      <w:r w:rsidRPr="00682E72">
        <w:rPr>
          <w:lang w:val="id-ID"/>
        </w:rPr>
        <w:lastRenderedPageBreak/>
        <w:t>REPORT / PRINT SCREEN &amp; DESCRIPTION</w:t>
      </w:r>
      <w:r w:rsidRPr="00C0145C">
        <w:rPr>
          <w:noProof/>
        </w:rPr>
        <w:drawing>
          <wp:inline distT="0" distB="0" distL="0" distR="0" wp14:anchorId="27016BF8" wp14:editId="7C97DD76">
            <wp:extent cx="4743450" cy="26683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8120" cy="267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8EC4" w14:textId="27013F92" w:rsidR="00C0145C" w:rsidRDefault="00C0145C" w:rsidP="00C0145C">
      <w:pPr>
        <w:pStyle w:val="ListParagraph"/>
        <w:spacing w:line="360" w:lineRule="auto"/>
      </w:pPr>
      <w:r>
        <w:t xml:space="preserve">Ketika </w:t>
      </w:r>
      <w:proofErr w:type="spellStart"/>
      <w:r>
        <w:t>tombol</w:t>
      </w:r>
      <w:proofErr w:type="spellEnd"/>
      <w:r>
        <w:t xml:space="preserve"> how play di click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vidio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yugitoh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music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music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>.</w:t>
      </w:r>
    </w:p>
    <w:p w14:paraId="22E26CD1" w14:textId="77777777" w:rsidR="00C0145C" w:rsidRDefault="00C0145C" w:rsidP="00C0145C">
      <w:pPr>
        <w:pStyle w:val="ListParagraph"/>
        <w:spacing w:line="360" w:lineRule="auto"/>
      </w:pPr>
    </w:p>
    <w:p w14:paraId="2B808FE7" w14:textId="25663E40" w:rsidR="00C0145C" w:rsidRPr="00C0145C" w:rsidRDefault="00DB56D4" w:rsidP="00C0145C">
      <w:pPr>
        <w:pStyle w:val="ListParagraph"/>
        <w:numPr>
          <w:ilvl w:val="0"/>
          <w:numId w:val="20"/>
        </w:numPr>
        <w:spacing w:line="360" w:lineRule="auto"/>
      </w:pPr>
      <w:r w:rsidRPr="00DB56D4">
        <w:rPr>
          <w:noProof/>
        </w:rPr>
        <w:drawing>
          <wp:anchor distT="0" distB="0" distL="114300" distR="114300" simplePos="0" relativeHeight="251660288" behindDoc="0" locked="0" layoutInCell="1" allowOverlap="1" wp14:anchorId="22D7040A" wp14:editId="101EBCDE">
            <wp:simplePos x="0" y="0"/>
            <wp:positionH relativeFrom="column">
              <wp:posOffset>455295</wp:posOffset>
            </wp:positionH>
            <wp:positionV relativeFrom="paragraph">
              <wp:posOffset>258445</wp:posOffset>
            </wp:positionV>
            <wp:extent cx="2774950" cy="1562100"/>
            <wp:effectExtent l="0" t="0" r="6350" b="0"/>
            <wp:wrapThrough wrapText="bothSides">
              <wp:wrapPolygon edited="0">
                <wp:start x="0" y="0"/>
                <wp:lineTo x="0" y="21337"/>
                <wp:lineTo x="21501" y="21337"/>
                <wp:lineTo x="2150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45C" w:rsidRPr="00C0145C">
        <w:rPr>
          <w:lang w:val="id-ID"/>
        </w:rPr>
        <w:t>REPORT / PRINT SCREEN &amp; DESCRIPTION</w:t>
      </w:r>
    </w:p>
    <w:p w14:paraId="71A3A51A" w14:textId="3B437181" w:rsidR="00C0145C" w:rsidRDefault="00C0145C" w:rsidP="00C0145C">
      <w:pPr>
        <w:pStyle w:val="ListParagraph"/>
        <w:spacing w:line="360" w:lineRule="auto"/>
      </w:pPr>
      <w:proofErr w:type="spellStart"/>
      <w:r>
        <w:t>ketika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dipencet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link </w:t>
      </w:r>
      <w:hyperlink r:id="rId18" w:history="1">
        <w:r w:rsidRPr="008520A6">
          <w:rPr>
            <w:rStyle w:val="Hyperlink"/>
          </w:rPr>
          <w:t>https://www.konami.com/yugioh/duel_links/en/</w:t>
        </w:r>
      </w:hyperlink>
    </w:p>
    <w:p w14:paraId="68FF06E4" w14:textId="77777777" w:rsidR="00C0145C" w:rsidRPr="00480A6D" w:rsidRDefault="00C0145C" w:rsidP="00C0145C">
      <w:pPr>
        <w:pStyle w:val="ListParagraph"/>
        <w:spacing w:line="360" w:lineRule="auto"/>
      </w:pPr>
    </w:p>
    <w:p w14:paraId="1685F123" w14:textId="2E01CC16" w:rsidR="00C0145C" w:rsidRPr="00C0145C" w:rsidRDefault="00C0145C" w:rsidP="00C0145C">
      <w:pPr>
        <w:pStyle w:val="ListParagraph"/>
        <w:spacing w:line="360" w:lineRule="auto"/>
      </w:pPr>
    </w:p>
    <w:p w14:paraId="7F46DBA7" w14:textId="2862F2C7" w:rsidR="00C0145C" w:rsidRDefault="00C0145C" w:rsidP="00C0145C">
      <w:pPr>
        <w:pStyle w:val="ListParagraph"/>
        <w:spacing w:line="360" w:lineRule="auto"/>
      </w:pPr>
    </w:p>
    <w:p w14:paraId="77088CEA" w14:textId="77777777" w:rsidR="00025551" w:rsidRDefault="00025551" w:rsidP="00C0145C">
      <w:pPr>
        <w:pStyle w:val="ListParagraph"/>
        <w:spacing w:line="360" w:lineRule="auto"/>
      </w:pPr>
    </w:p>
    <w:p w14:paraId="175CEEB2" w14:textId="1B71A11E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15BD5E0A" w14:textId="0C6E6DB2" w:rsidR="00C67BC6" w:rsidRDefault="002D3E9E" w:rsidP="00C67BC6">
      <w:pPr>
        <w:pStyle w:val="ListParagraph"/>
        <w:numPr>
          <w:ilvl w:val="0"/>
          <w:numId w:val="21"/>
        </w:numPr>
        <w:spacing w:line="360" w:lineRule="auto"/>
      </w:pPr>
      <w:hyperlink r:id="rId19" w:history="1">
        <w:r w:rsidR="00C67BC6" w:rsidRPr="00BC15B9">
          <w:rPr>
            <w:rStyle w:val="Hyperlink"/>
          </w:rPr>
          <w:t>https://www.bensound.com/royalty-free-music/track/piano-moment</w:t>
        </w:r>
      </w:hyperlink>
      <w:r w:rsidR="00C67BC6">
        <w:t>(audio.mp3)</w:t>
      </w:r>
    </w:p>
    <w:p w14:paraId="1C8CC5F2" w14:textId="7C0138C0" w:rsidR="00C67BC6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20" w:history="1">
        <w:r w:rsidR="00C67BC6" w:rsidRPr="00BC15B9">
          <w:rPr>
            <w:rStyle w:val="Hyperlink"/>
          </w:rPr>
          <w:t>https://pngimg.com/image/92608</w:t>
        </w:r>
      </w:hyperlink>
      <w:r w:rsidR="00C67BC6">
        <w:t xml:space="preserve"> (red arrow)</w:t>
      </w:r>
    </w:p>
    <w:p w14:paraId="12944740" w14:textId="2B9EEC7B" w:rsidR="00C67BC6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21" w:history="1">
        <w:r w:rsidR="003612C6" w:rsidRPr="00B05269">
          <w:rPr>
            <w:rStyle w:val="Hyperlink"/>
          </w:rPr>
          <w:t>https://toppng.com/uploads/preview/yugioh-logo-yu-gi-oh-11562857421zchdpnt0xu.png</w:t>
        </w:r>
      </w:hyperlink>
    </w:p>
    <w:p w14:paraId="68639751" w14:textId="0D2D6917" w:rsidR="003612C6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22" w:history="1">
        <w:r w:rsidR="003612C6" w:rsidRPr="00B05269">
          <w:rPr>
            <w:rStyle w:val="Hyperlink"/>
          </w:rPr>
          <w:t>https://www.yugioh-world.com/wp-content/uploads/2020/10/shopyugioh-logo_OM400x.png</w:t>
        </w:r>
      </w:hyperlink>
    </w:p>
    <w:p w14:paraId="1BC79AC5" w14:textId="6A30353A" w:rsidR="003612C6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23" w:history="1">
        <w:r w:rsidR="003612C6" w:rsidRPr="00B05269">
          <w:rPr>
            <w:rStyle w:val="Hyperlink"/>
          </w:rPr>
          <w:t>https://lh3.googleusercontent.com/proxy/RDh7TV-IlHhtEIAlJSum4GL9Mgqp4AC8FTQLfiIKBjKucw9Jq9lB-84p691CtQUyUfn1PZxiwyaXmhd5-2VPfIGSiqI_4rfI</w:t>
        </w:r>
      </w:hyperlink>
    </w:p>
    <w:p w14:paraId="2BEC5AB0" w14:textId="62401A09" w:rsidR="003612C6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24" w:history="1">
        <w:r w:rsidR="003612C6" w:rsidRPr="00B05269">
          <w:rPr>
            <w:rStyle w:val="Hyperlink"/>
          </w:rPr>
          <w:t>https://encrypted-tbn0.gstatic.com/images?q=tbn:ANd9GcS2ZwReGkT8E5qOjbiLw1uFirTnD-QQRvW1_vhkHu3g-ugFQoCsgCRgflfpnsPJXk_x1JY&amp;usqp=CAU</w:t>
        </w:r>
      </w:hyperlink>
    </w:p>
    <w:p w14:paraId="5DAA3CD4" w14:textId="33E3BC12" w:rsidR="003612C6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25" w:history="1">
        <w:r w:rsidR="003612C6" w:rsidRPr="00B05269">
          <w:rPr>
            <w:rStyle w:val="Hyperlink"/>
          </w:rPr>
          <w:t>https://pbs.twimg.com/media/EIFrp8VVAAAygYA.jpg:small</w:t>
        </w:r>
      </w:hyperlink>
    </w:p>
    <w:p w14:paraId="52211AB9" w14:textId="7040693A" w:rsidR="003612C6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26" w:history="1">
        <w:r w:rsidR="003612C6" w:rsidRPr="00B05269">
          <w:rPr>
            <w:rStyle w:val="Hyperlink"/>
          </w:rPr>
          <w:t>https://ygoprodeck.com/pics/55144522.jpg</w:t>
        </w:r>
      </w:hyperlink>
    </w:p>
    <w:p w14:paraId="10960832" w14:textId="49E33952" w:rsidR="003612C6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27" w:history="1">
        <w:r w:rsidR="003612C6" w:rsidRPr="00B05269">
          <w:rPr>
            <w:rStyle w:val="Hyperlink"/>
          </w:rPr>
          <w:t>https://static.wikia.nocookie.net/yugioh/images/f/f3/BlueEyesWhiteDragon-DPKB-EN-SR-1E.png/revision/latest/scale-to-width-down/250?cb=20100425060347</w:t>
        </w:r>
      </w:hyperlink>
    </w:p>
    <w:p w14:paraId="1F466FDF" w14:textId="6ED32487" w:rsidR="003612C6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28" w:history="1">
        <w:r w:rsidR="003612C6" w:rsidRPr="00B05269">
          <w:rPr>
            <w:rStyle w:val="Hyperlink"/>
          </w:rPr>
          <w:t>https://static.wikia.nocookie.net/yugioh/images/e/e4/BurningLand-DB1-EN-C-UE.png/revision/latest/scale-to-width-down/358?cb=20140406171951</w:t>
        </w:r>
      </w:hyperlink>
    </w:p>
    <w:p w14:paraId="05FF848D" w14:textId="60750DA8" w:rsidR="003612C6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29" w:history="1">
        <w:r w:rsidR="003612C6" w:rsidRPr="00B05269">
          <w:rPr>
            <w:rStyle w:val="Hyperlink"/>
          </w:rPr>
          <w:t>https://static.wikia.nocookie.net/yugioh/images/f/fa/DarkHole-YS15-EU-SR-1E.png/revision/latest/scale-to-width-down/250?cb=20150530120042</w:t>
        </w:r>
      </w:hyperlink>
    </w:p>
    <w:p w14:paraId="79E7FB73" w14:textId="2CA5A9D5" w:rsidR="003612C6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30" w:history="1">
        <w:r w:rsidR="000551DA" w:rsidRPr="00B05269">
          <w:rPr>
            <w:rStyle w:val="Hyperlink"/>
          </w:rPr>
          <w:t>https://http2.mlstatic.com/D_NQ_NP_658083-MLB41951483436_052020-V.jpg</w:t>
        </w:r>
      </w:hyperlink>
    </w:p>
    <w:p w14:paraId="0EA8B4CD" w14:textId="7F8085C4" w:rsidR="000551DA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31" w:history="1">
        <w:r w:rsidR="000551DA" w:rsidRPr="00B05269">
          <w:rPr>
            <w:rStyle w:val="Hyperlink"/>
          </w:rPr>
          <w:t>https://ms.yugipedia.com//thumb/6/6f/DeltaCrowAntiReverse-LED3-EN-C-1E.png/300px-DeltaCrowAntiReverse-LED3-EN-C-1E.png</w:t>
        </w:r>
      </w:hyperlink>
    </w:p>
    <w:p w14:paraId="01D8DF7F" w14:textId="1788DDFA" w:rsidR="000551DA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32" w:history="1">
        <w:r w:rsidR="000551DA" w:rsidRPr="00B05269">
          <w:rPr>
            <w:rStyle w:val="Hyperlink"/>
          </w:rPr>
          <w:t>https://1.bp.blogspot.com/-Wxpgb3YfZL0/XskSN2MTZrI/AAAAAAAAFgY/0gOpI1dZ7egaE8cUt6Kr-mAIcbW6njIoACLcBGAsYHQ/s400/KCGT_mainvisual_need%2Blegal%2Bline.jpg</w:t>
        </w:r>
      </w:hyperlink>
    </w:p>
    <w:p w14:paraId="634DB6F1" w14:textId="5C43D02B" w:rsidR="000551DA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33" w:history="1">
        <w:r w:rsidR="000551DA" w:rsidRPr="00B05269">
          <w:rPr>
            <w:rStyle w:val="Hyperlink"/>
          </w:rPr>
          <w:t>https://static.wikia.nocookie.net/yugioh/images/9/92/MirrorForce-YS14-EN-C-1E.png/revision/latest?cb=20140711043634</w:t>
        </w:r>
      </w:hyperlink>
    </w:p>
    <w:p w14:paraId="4A02F18E" w14:textId="65A2E540" w:rsidR="000551DA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34" w:history="1">
        <w:r w:rsidR="000551DA" w:rsidRPr="00B05269">
          <w:rPr>
            <w:rStyle w:val="Hyperlink"/>
          </w:rPr>
          <w:t>https://images.saymedia-content.com/.image/t_share/MTc0Mzg2NDQyMTE2NTQwMDM4/yu-gi-oh-top-6-monsters-for-any-deck.png</w:t>
        </w:r>
      </w:hyperlink>
    </w:p>
    <w:p w14:paraId="1AFE8806" w14:textId="5AB112D3" w:rsidR="000551DA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35" w:history="1">
        <w:r w:rsidR="000551DA" w:rsidRPr="00B05269">
          <w:rPr>
            <w:rStyle w:val="Hyperlink"/>
          </w:rPr>
          <w:t>https://wallpapercave.com/wp/wp2866512.jpg</w:t>
        </w:r>
      </w:hyperlink>
    </w:p>
    <w:p w14:paraId="32DFD952" w14:textId="1F34D8B0" w:rsidR="000551DA" w:rsidRDefault="002D3E9E" w:rsidP="00141764">
      <w:pPr>
        <w:pStyle w:val="ListParagraph"/>
        <w:numPr>
          <w:ilvl w:val="0"/>
          <w:numId w:val="21"/>
        </w:numPr>
        <w:spacing w:line="360" w:lineRule="auto"/>
      </w:pPr>
      <w:hyperlink r:id="rId36" w:history="1">
        <w:r w:rsidR="000551DA" w:rsidRPr="00B05269">
          <w:rPr>
            <w:rStyle w:val="Hyperlink"/>
          </w:rPr>
          <w:t>https://www.youtube.com/watch?v=55gsu3_36Fs&amp;t=60s</w:t>
        </w:r>
      </w:hyperlink>
    </w:p>
    <w:p w14:paraId="25E6F2B8" w14:textId="7E16C0B6" w:rsidR="000551DA" w:rsidRPr="00682E72" w:rsidRDefault="002D3E9E" w:rsidP="000551DA">
      <w:pPr>
        <w:pStyle w:val="ListParagraph"/>
        <w:numPr>
          <w:ilvl w:val="0"/>
          <w:numId w:val="21"/>
        </w:numPr>
        <w:spacing w:line="360" w:lineRule="auto"/>
      </w:pPr>
      <w:hyperlink r:id="rId37" w:history="1">
        <w:r w:rsidR="000551DA" w:rsidRPr="00B05269">
          <w:rPr>
            <w:rStyle w:val="Hyperlink"/>
          </w:rPr>
          <w:t>https://en.wikipedia.org/wiki/Yu-Gi-Oh</w:t>
        </w:r>
      </w:hyperlink>
      <w:r w:rsidR="000551DA" w:rsidRPr="000551DA">
        <w:t>!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492D8C25" w:rsidR="002F5E84" w:rsidRDefault="00C67BC6" w:rsidP="00A60661">
      <w:pPr>
        <w:pStyle w:val="ListParagraph"/>
        <w:numPr>
          <w:ilvl w:val="0"/>
          <w:numId w:val="22"/>
        </w:numPr>
        <w:spacing w:line="360" w:lineRule="auto"/>
      </w:pPr>
      <w:r w:rsidRPr="00C67BC6">
        <w:t>2301863585</w:t>
      </w:r>
      <w:r>
        <w:t xml:space="preserve"> –</w:t>
      </w:r>
      <w:r w:rsidR="00A81038">
        <w:t xml:space="preserve"> </w:t>
      </w:r>
      <w:r>
        <w:t xml:space="preserve">Patricia </w:t>
      </w:r>
      <w:proofErr w:type="spellStart"/>
      <w:r>
        <w:t>Citranegara</w:t>
      </w:r>
      <w:proofErr w:type="spellEnd"/>
      <w:r>
        <w:t xml:space="preserve"> Kusuma</w:t>
      </w:r>
    </w:p>
    <w:p w14:paraId="4DC65843" w14:textId="11660E85" w:rsidR="002F5E84" w:rsidRDefault="00C67BC6" w:rsidP="00A60661">
      <w:pPr>
        <w:pStyle w:val="ListParagraph"/>
        <w:numPr>
          <w:ilvl w:val="0"/>
          <w:numId w:val="22"/>
        </w:numPr>
        <w:spacing w:line="360" w:lineRule="auto"/>
      </w:pPr>
      <w:r w:rsidRPr="00C67BC6">
        <w:t xml:space="preserve">2301853823 </w:t>
      </w:r>
      <w:r w:rsidR="002F5E84" w:rsidRPr="00C67BC6">
        <w:t xml:space="preserve">– </w:t>
      </w:r>
      <w:r w:rsidRPr="00C67BC6">
        <w:t xml:space="preserve">Andrew Dharma </w:t>
      </w:r>
      <w:proofErr w:type="spellStart"/>
      <w:r w:rsidRPr="00C67BC6">
        <w:t>Saputra</w:t>
      </w:r>
      <w:proofErr w:type="spellEnd"/>
    </w:p>
    <w:p w14:paraId="6989FB67" w14:textId="26266390" w:rsidR="00C67BC6" w:rsidRPr="00C67BC6" w:rsidRDefault="00C67BC6" w:rsidP="00C67BC6">
      <w:pPr>
        <w:pStyle w:val="ListParagraph"/>
        <w:numPr>
          <w:ilvl w:val="0"/>
          <w:numId w:val="22"/>
        </w:numPr>
        <w:spacing w:line="360" w:lineRule="auto"/>
      </w:pPr>
      <w:r w:rsidRPr="00C67BC6">
        <w:t>2301850475</w:t>
      </w:r>
      <w:r>
        <w:t xml:space="preserve"> </w:t>
      </w:r>
      <w:r w:rsidR="002F5E84">
        <w:t xml:space="preserve">– </w:t>
      </w:r>
      <w:proofErr w:type="spellStart"/>
      <w:r w:rsidRPr="00C67BC6">
        <w:t>Vincentius</w:t>
      </w:r>
      <w:proofErr w:type="spellEnd"/>
      <w:r w:rsidRPr="00C67BC6">
        <w:t xml:space="preserve"> </w:t>
      </w:r>
      <w:proofErr w:type="spellStart"/>
      <w:r w:rsidRPr="00C67BC6">
        <w:t>Yanrie</w:t>
      </w:r>
      <w:proofErr w:type="spellEnd"/>
    </w:p>
    <w:p w14:paraId="26DF70A3" w14:textId="2BC0A0A5" w:rsidR="00842715" w:rsidRPr="00682E72" w:rsidRDefault="00C67BC6" w:rsidP="00A60661">
      <w:pPr>
        <w:pStyle w:val="ListParagraph"/>
        <w:numPr>
          <w:ilvl w:val="0"/>
          <w:numId w:val="22"/>
        </w:numPr>
        <w:spacing w:line="360" w:lineRule="auto"/>
      </w:pPr>
      <w:r w:rsidRPr="00C67BC6">
        <w:rPr>
          <w:rFonts w:ascii="Calibri" w:eastAsia="Times New Roman" w:hAnsi="Calibri" w:cs="Calibri"/>
          <w:color w:val="121212"/>
          <w:lang w:eastAsia="en-US"/>
        </w:rPr>
        <w:t>2301932310</w:t>
      </w:r>
      <w:r w:rsidR="002F5E84">
        <w:t xml:space="preserve"> – </w:t>
      </w:r>
      <w:proofErr w:type="spellStart"/>
      <w:r w:rsidRPr="00C67BC6">
        <w:t>Andrean</w:t>
      </w:r>
      <w:proofErr w:type="spellEnd"/>
    </w:p>
    <w:sectPr w:rsidR="00842715" w:rsidRPr="00682E72" w:rsidSect="00DF2179">
      <w:headerReference w:type="default" r:id="rId38"/>
      <w:footerReference w:type="default" r:id="rId39"/>
      <w:headerReference w:type="first" r:id="rId40"/>
      <w:footerReference w:type="first" r:id="rId41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26791" w14:textId="77777777" w:rsidR="002D3E9E" w:rsidRDefault="002D3E9E" w:rsidP="00273E4A">
      <w:r>
        <w:separator/>
      </w:r>
    </w:p>
  </w:endnote>
  <w:endnote w:type="continuationSeparator" w:id="0">
    <w:p w14:paraId="4AA02C04" w14:textId="77777777" w:rsidR="002D3E9E" w:rsidRDefault="002D3E9E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C6DF4" w14:textId="77777777" w:rsidR="002D3E9E" w:rsidRDefault="002D3E9E" w:rsidP="00273E4A">
      <w:r>
        <w:separator/>
      </w:r>
    </w:p>
  </w:footnote>
  <w:footnote w:type="continuationSeparator" w:id="0">
    <w:p w14:paraId="54A16E49" w14:textId="77777777" w:rsidR="002D3E9E" w:rsidRDefault="002D3E9E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643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3"/>
  </w:num>
  <w:num w:numId="4">
    <w:abstractNumId w:val="11"/>
  </w:num>
  <w:num w:numId="5">
    <w:abstractNumId w:val="18"/>
  </w:num>
  <w:num w:numId="6">
    <w:abstractNumId w:val="12"/>
  </w:num>
  <w:num w:numId="7">
    <w:abstractNumId w:val="19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6"/>
  </w:num>
  <w:num w:numId="15">
    <w:abstractNumId w:val="3"/>
  </w:num>
  <w:num w:numId="16">
    <w:abstractNumId w:val="17"/>
  </w:num>
  <w:num w:numId="17">
    <w:abstractNumId w:val="1"/>
  </w:num>
  <w:num w:numId="18">
    <w:abstractNumId w:val="14"/>
  </w:num>
  <w:num w:numId="19">
    <w:abstractNumId w:val="5"/>
  </w:num>
  <w:num w:numId="20">
    <w:abstractNumId w:val="16"/>
  </w:num>
  <w:num w:numId="21">
    <w:abstractNumId w:val="9"/>
  </w:num>
  <w:num w:numId="22">
    <w:abstractNumId w:val="8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25551"/>
    <w:rsid w:val="00051154"/>
    <w:rsid w:val="00054DF7"/>
    <w:rsid w:val="000551DA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9E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12C6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0E5E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0A6D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177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7620E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477EF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0C77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625BA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145C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3096"/>
    <w:rsid w:val="00C55954"/>
    <w:rsid w:val="00C56C03"/>
    <w:rsid w:val="00C57A8A"/>
    <w:rsid w:val="00C57FE8"/>
    <w:rsid w:val="00C60EC1"/>
    <w:rsid w:val="00C6206A"/>
    <w:rsid w:val="00C6549A"/>
    <w:rsid w:val="00C67BC6"/>
    <w:rsid w:val="00C67E6A"/>
    <w:rsid w:val="00C75486"/>
    <w:rsid w:val="00C8483C"/>
    <w:rsid w:val="00C90BF7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5E6F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1F61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B56D4"/>
    <w:rsid w:val="00DB6A73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0DA9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C67BC6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7BC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7BC6"/>
    <w:rPr>
      <w:color w:val="3B435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konami.com/yugioh/duel_links/en/" TargetMode="External"/><Relationship Id="rId26" Type="http://schemas.openxmlformats.org/officeDocument/2006/relationships/hyperlink" Target="https://ygoprodeck.com/pics/55144522.jpg" TargetMode="External"/><Relationship Id="rId39" Type="http://schemas.openxmlformats.org/officeDocument/2006/relationships/footer" Target="footer1.xml"/><Relationship Id="rId21" Type="http://schemas.openxmlformats.org/officeDocument/2006/relationships/hyperlink" Target="https://toppng.com/uploads/preview/yugioh-logo-yu-gi-oh-11562857421zchdpnt0xu.png" TargetMode="External"/><Relationship Id="rId34" Type="http://schemas.openxmlformats.org/officeDocument/2006/relationships/hyperlink" Target="https://images.saymedia-content.com/.image/t_share/MTc0Mzg2NDQyMTE2NTQwMDM4/yu-gi-oh-top-6-monsters-for-any-deck.png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pngimg.com/image/92608" TargetMode="External"/><Relationship Id="rId29" Type="http://schemas.openxmlformats.org/officeDocument/2006/relationships/hyperlink" Target="https://static.wikia.nocookie.net/yugioh/images/f/fa/DarkHole-YS15-EU-SR-1E.png/revision/latest/scale-to-width-down/250?cb=20150530120042" TargetMode="External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encrypted-tbn0.gstatic.com/images?q=tbn:ANd9GcS2ZwReGkT8E5qOjbiLw1uFirTnD-QQRvW1_vhkHu3g-ugFQoCsgCRgflfpnsPJXk_x1JY&amp;usqp=CAU" TargetMode="External"/><Relationship Id="rId32" Type="http://schemas.openxmlformats.org/officeDocument/2006/relationships/hyperlink" Target="https://1.bp.blogspot.com/-Wxpgb3YfZL0/XskSN2MTZrI/AAAAAAAAFgY/0gOpI1dZ7egaE8cUt6Kr-mAIcbW6njIoACLcBGAsYHQ/s400/KCGT_mainvisual_need%2Blegal%2Bline.jpg" TargetMode="External"/><Relationship Id="rId37" Type="http://schemas.openxmlformats.org/officeDocument/2006/relationships/hyperlink" Target="https://en.wikipedia.org/wiki/Yu-Gi-Oh" TargetMode="External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lh3.googleusercontent.com/proxy/RDh7TV-IlHhtEIAlJSum4GL9Mgqp4AC8FTQLfiIKBjKucw9Jq9lB-84p691CtQUyUfn1PZxiwyaXmhd5-2VPfIGSiqI_4rfI" TargetMode="External"/><Relationship Id="rId28" Type="http://schemas.openxmlformats.org/officeDocument/2006/relationships/hyperlink" Target="https://static.wikia.nocookie.net/yugioh/images/e/e4/BurningLand-DB1-EN-C-UE.png/revision/latest/scale-to-width-down/358?cb=20140406171951" TargetMode="External"/><Relationship Id="rId36" Type="http://schemas.openxmlformats.org/officeDocument/2006/relationships/hyperlink" Target="https://www.youtube.com/watch?v=55gsu3_36Fs&amp;t=60s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www.bensound.com/royalty-free-music/track/piano-moment" TargetMode="External"/><Relationship Id="rId31" Type="http://schemas.openxmlformats.org/officeDocument/2006/relationships/hyperlink" Target="https://ms.yugipedia.com//thumb/6/6f/DeltaCrowAntiReverse-LED3-EN-C-1E.png/300px-DeltaCrowAntiReverse-LED3-EN-C-1E.p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yugioh-world.com/wp-content/uploads/2020/10/shopyugioh-logo_OM400x.png" TargetMode="External"/><Relationship Id="rId27" Type="http://schemas.openxmlformats.org/officeDocument/2006/relationships/hyperlink" Target="https://static.wikia.nocookie.net/yugioh/images/f/f3/BlueEyesWhiteDragon-DPKB-EN-SR-1E.png/revision/latest/scale-to-width-down/250?cb=20100425060347" TargetMode="External"/><Relationship Id="rId30" Type="http://schemas.openxmlformats.org/officeDocument/2006/relationships/hyperlink" Target="https://http2.mlstatic.com/D_NQ_NP_658083-MLB41951483436_052020-V.jpg" TargetMode="External"/><Relationship Id="rId35" Type="http://schemas.openxmlformats.org/officeDocument/2006/relationships/hyperlink" Target="https://wallpapercave.com/wp/wp2866512.jpg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pbs.twimg.com/media/EIFrp8VVAAAygYA.jpg:small" TargetMode="External"/><Relationship Id="rId33" Type="http://schemas.openxmlformats.org/officeDocument/2006/relationships/hyperlink" Target="https://static.wikia.nocookie.net/yugioh/images/9/92/MirrorForce-YS14-EN-C-1E.png/revision/latest?cb=20140711043634" TargetMode="External"/><Relationship Id="rId3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223</TotalTime>
  <Pages>6</Pages>
  <Words>1018</Words>
  <Characters>5806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6811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Andrew D. S.</cp:lastModifiedBy>
  <cp:revision>350</cp:revision>
  <dcterms:created xsi:type="dcterms:W3CDTF">2017-10-20T05:51:00Z</dcterms:created>
  <dcterms:modified xsi:type="dcterms:W3CDTF">2021-05-20T06:44:00Z</dcterms:modified>
</cp:coreProperties>
</file>